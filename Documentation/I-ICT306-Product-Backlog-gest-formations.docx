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auGrille4-Accentuation1"/>
        <w:tblW w:w="5000" w:type="pct"/>
        <w:tblLook w:val="0480" w:firstRow="0" w:lastRow="0" w:firstColumn="1" w:lastColumn="0" w:noHBand="0" w:noVBand="1"/>
      </w:tblPr>
      <w:tblGrid>
        <w:gridCol w:w="2706"/>
        <w:gridCol w:w="6922"/>
      </w:tblGrid>
      <w:tr w:rsidR="00F57EAF" w:rsidTr="00F57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57EAF" w:rsidRDefault="00F57EAF" w:rsidP="00281E4B">
            <w:r>
              <w:t>Compétences</w:t>
            </w:r>
          </w:p>
        </w:tc>
        <w:tc>
          <w:tcPr>
            <w:tcW w:w="6515" w:type="dxa"/>
          </w:tcPr>
          <w:p w:rsidR="00F57EAF" w:rsidRDefault="00817C94" w:rsidP="00817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Produire le </w:t>
            </w:r>
            <w:proofErr w:type="spellStart"/>
            <w:r>
              <w:t>backlog</w:t>
            </w:r>
            <w:proofErr w:type="spellEnd"/>
            <w:r>
              <w:t xml:space="preserve"> d'</w:t>
            </w:r>
            <w:r w:rsidR="00755599">
              <w:t>un projet de catalogue de formation, avec statistiques, en utilisant SCRUM</w:t>
            </w:r>
          </w:p>
        </w:tc>
      </w:tr>
      <w:tr w:rsidR="00F57EAF" w:rsidTr="00F57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57EAF" w:rsidRPr="004526C9" w:rsidRDefault="00F57EAF" w:rsidP="00F57EAF">
            <w:r w:rsidRPr="004526C9">
              <w:t>Objectif</w:t>
            </w:r>
            <w:r>
              <w:t>s</w:t>
            </w:r>
          </w:p>
        </w:tc>
        <w:tc>
          <w:tcPr>
            <w:tcW w:w="6515" w:type="dxa"/>
          </w:tcPr>
          <w:p w:rsidR="00F57EAF" w:rsidRDefault="00755599" w:rsidP="00281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Pratiquer SCRUM et ses artéfacts</w:t>
            </w:r>
          </w:p>
          <w:p w:rsidR="00755599" w:rsidRDefault="00755599" w:rsidP="00755599">
            <w:pPr>
              <w:pStyle w:val="Paragraphedeliste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Product </w:t>
            </w:r>
            <w:proofErr w:type="spellStart"/>
            <w:r>
              <w:t>backlog</w:t>
            </w:r>
            <w:proofErr w:type="spellEnd"/>
          </w:p>
          <w:p w:rsidR="00755599" w:rsidRDefault="00755599" w:rsidP="00755599">
            <w:pPr>
              <w:pStyle w:val="Paragraphedeliste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Sprint </w:t>
            </w:r>
            <w:proofErr w:type="spellStart"/>
            <w:r>
              <w:t>backlog</w:t>
            </w:r>
            <w:proofErr w:type="spellEnd"/>
          </w:p>
          <w:p w:rsidR="00755599" w:rsidRPr="004526C9" w:rsidRDefault="00755599" w:rsidP="00755599">
            <w:pPr>
              <w:pStyle w:val="Paragraphedeliste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</w:t>
            </w:r>
          </w:p>
        </w:tc>
      </w:tr>
      <w:tr w:rsidR="00F57EAF" w:rsidTr="00F57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57EAF" w:rsidRDefault="00F57EAF" w:rsidP="00281E4B">
            <w:r>
              <w:t>Durée estimée</w:t>
            </w:r>
          </w:p>
        </w:tc>
        <w:tc>
          <w:tcPr>
            <w:tcW w:w="6515" w:type="dxa"/>
          </w:tcPr>
          <w:p w:rsidR="00F57EAF" w:rsidRDefault="00755599" w:rsidP="00690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 module et le projet associé : </w:t>
            </w:r>
            <w:r w:rsidR="00690DD4">
              <w:t>20</w:t>
            </w:r>
            <w:r>
              <w:t>p</w:t>
            </w:r>
          </w:p>
        </w:tc>
      </w:tr>
      <w:tr w:rsidR="00F57EAF" w:rsidTr="00F57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57EAF" w:rsidRDefault="00F57EAF" w:rsidP="00281E4B">
            <w:r>
              <w:t>Répertoire de travail</w:t>
            </w:r>
          </w:p>
        </w:tc>
        <w:tc>
          <w:tcPr>
            <w:tcW w:w="6515" w:type="dxa"/>
          </w:tcPr>
          <w:p w:rsidR="00F57EAF" w:rsidRDefault="00F57EAF" w:rsidP="00281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7EAF" w:rsidTr="00F57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57EAF" w:rsidRDefault="00F57EAF" w:rsidP="00281E4B">
            <w:r>
              <w:t>Fichiers sources</w:t>
            </w:r>
          </w:p>
        </w:tc>
        <w:tc>
          <w:tcPr>
            <w:tcW w:w="6515" w:type="dxa"/>
          </w:tcPr>
          <w:p w:rsidR="00F57EAF" w:rsidRDefault="0044371C" w:rsidP="00281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FILENAME   \* MERGEFORMAT ">
              <w:r w:rsidR="00847A90">
                <w:rPr>
                  <w:noProof/>
                </w:rPr>
                <w:t>I-ICT306-Product-Backlog-gest-formations.docx</w:t>
              </w:r>
            </w:fldSimple>
          </w:p>
        </w:tc>
      </w:tr>
      <w:tr w:rsidR="00F57EAF" w:rsidTr="00F57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57EAF" w:rsidRDefault="00F57EAF" w:rsidP="00281E4B">
            <w:r>
              <w:t>A produire</w:t>
            </w:r>
          </w:p>
        </w:tc>
        <w:tc>
          <w:tcPr>
            <w:tcW w:w="6515" w:type="dxa"/>
          </w:tcPr>
          <w:p w:rsidR="00F57EAF" w:rsidRDefault="00F57EAF" w:rsidP="00281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7EAF" w:rsidTr="00F57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57EAF" w:rsidRDefault="007D0C5B" w:rsidP="00281E4B">
            <w:r>
              <w:t>Références</w:t>
            </w:r>
          </w:p>
        </w:tc>
        <w:tc>
          <w:tcPr>
            <w:tcW w:w="6515" w:type="dxa"/>
          </w:tcPr>
          <w:p w:rsidR="00F57EAF" w:rsidRDefault="00F57EAF" w:rsidP="00281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A4ACE" w:rsidRDefault="006A4ACE" w:rsidP="000C6B48"/>
    <w:p w:rsidR="00755599" w:rsidRDefault="00755599" w:rsidP="00755599">
      <w:pPr>
        <w:pStyle w:val="Titre1"/>
      </w:pPr>
      <w:r>
        <w:t xml:space="preserve">Product </w:t>
      </w:r>
      <w:proofErr w:type="spellStart"/>
      <w:r>
        <w:t>backlog</w:t>
      </w:r>
      <w:proofErr w:type="spellEnd"/>
      <w:r>
        <w:t xml:space="preserve"> du projet</w:t>
      </w:r>
    </w:p>
    <w:p w:rsidR="00755599" w:rsidRDefault="00817C94" w:rsidP="00FC0442">
      <w:pPr>
        <w:pStyle w:val="Paragraphedeliste"/>
        <w:numPr>
          <w:ilvl w:val="0"/>
          <w:numId w:val="37"/>
        </w:numPr>
      </w:pPr>
      <w:r>
        <w:t xml:space="preserve">Je suis </w:t>
      </w:r>
      <w:r w:rsidR="008E55F8">
        <w:t>un développeur</w:t>
      </w:r>
      <w:r>
        <w:t xml:space="preserve">, et j'ai besoin de clarifier ma représentation des informations, afin de pouvoir </w:t>
      </w:r>
      <w:r w:rsidR="008E55F8">
        <w:t>rédiger le code qui permettra de les manipuler.</w:t>
      </w:r>
      <w:r w:rsidR="00FC0442">
        <w:br/>
        <w:t>Priorité : 1</w:t>
      </w:r>
      <w:r w:rsidR="00FC0442">
        <w:br/>
        <w:t xml:space="preserve">Critère d'acceptabilité : </w:t>
      </w:r>
    </w:p>
    <w:p w:rsidR="00FC0442" w:rsidRDefault="00FC0442" w:rsidP="00FC0442">
      <w:pPr>
        <w:pStyle w:val="Paragraphedeliste"/>
        <w:numPr>
          <w:ilvl w:val="1"/>
          <w:numId w:val="37"/>
        </w:numPr>
      </w:pPr>
      <w:r>
        <w:t>Cahier des charges validé par l'équipe</w:t>
      </w:r>
    </w:p>
    <w:p w:rsidR="00FC0442" w:rsidRDefault="00FC0442" w:rsidP="00FC0442">
      <w:pPr>
        <w:pStyle w:val="Paragraphedeliste"/>
        <w:numPr>
          <w:ilvl w:val="1"/>
          <w:numId w:val="37"/>
        </w:numPr>
      </w:pPr>
      <w:r>
        <w:t>Un exemple complet avec Excel pour m'approprier des fonctionnalités à implémenter</w:t>
      </w:r>
    </w:p>
    <w:p w:rsidR="00B863D6" w:rsidRDefault="00B863D6" w:rsidP="00FC0442">
      <w:pPr>
        <w:pStyle w:val="Paragraphedeliste"/>
        <w:numPr>
          <w:ilvl w:val="0"/>
          <w:numId w:val="37"/>
        </w:numPr>
      </w:pPr>
      <w:r>
        <w:t xml:space="preserve">En tant que </w:t>
      </w:r>
      <w:r w:rsidRPr="00183116">
        <w:t>collaboratrice/</w:t>
      </w:r>
      <w:proofErr w:type="spellStart"/>
      <w:r w:rsidRPr="00183116">
        <w:t>teur</w:t>
      </w:r>
      <w:proofErr w:type="spellEnd"/>
      <w:r w:rsidRPr="00183116">
        <w:t xml:space="preserve"> du secrétariat de formation</w:t>
      </w:r>
      <w:r>
        <w:t>, j'ai besoin de pouvoir saisir les informations concernant mes formatrices/</w:t>
      </w:r>
      <w:proofErr w:type="spellStart"/>
      <w:r>
        <w:t>eurs</w:t>
      </w:r>
      <w:proofErr w:type="spellEnd"/>
      <w:r>
        <w:t>. Je sais</w:t>
      </w:r>
      <w:r w:rsidR="008E55F8">
        <w:t>,</w:t>
      </w:r>
      <w:r>
        <w:t xml:space="preserve"> aujourd'hui</w:t>
      </w:r>
      <w:r w:rsidR="008E55F8">
        <w:t>,</w:t>
      </w:r>
      <w:r>
        <w:t xml:space="preserve"> que ces informations sont constituées de :</w:t>
      </w:r>
    </w:p>
    <w:p w:rsidR="00B863D6" w:rsidRDefault="00B863D6" w:rsidP="00FC0442">
      <w:pPr>
        <w:pStyle w:val="Paragraphedeliste"/>
        <w:numPr>
          <w:ilvl w:val="1"/>
          <w:numId w:val="37"/>
        </w:numPr>
      </w:pPr>
      <w:r>
        <w:t>Un nom</w:t>
      </w:r>
    </w:p>
    <w:p w:rsidR="00B863D6" w:rsidRDefault="00B863D6" w:rsidP="00FC0442">
      <w:pPr>
        <w:pStyle w:val="Paragraphedeliste"/>
        <w:numPr>
          <w:ilvl w:val="1"/>
          <w:numId w:val="37"/>
        </w:numPr>
      </w:pPr>
      <w:r>
        <w:t>Un prénom</w:t>
      </w:r>
    </w:p>
    <w:p w:rsidR="00B863D6" w:rsidRDefault="00B863D6" w:rsidP="00FC0442">
      <w:pPr>
        <w:pStyle w:val="Paragraphedeliste"/>
        <w:numPr>
          <w:ilvl w:val="1"/>
          <w:numId w:val="37"/>
        </w:numPr>
      </w:pPr>
      <w:r>
        <w:t>Une adresse complète</w:t>
      </w:r>
    </w:p>
    <w:p w:rsidR="00B863D6" w:rsidRDefault="00B863D6" w:rsidP="00FC0442">
      <w:pPr>
        <w:pStyle w:val="Paragraphedeliste"/>
        <w:numPr>
          <w:ilvl w:val="1"/>
          <w:numId w:val="37"/>
        </w:numPr>
      </w:pPr>
      <w:r>
        <w:t>Une adresse email</w:t>
      </w:r>
    </w:p>
    <w:p w:rsidR="00B863D6" w:rsidRDefault="00B863D6" w:rsidP="00FC0442">
      <w:pPr>
        <w:pStyle w:val="Paragraphedeliste"/>
        <w:numPr>
          <w:ilvl w:val="1"/>
          <w:numId w:val="37"/>
        </w:numPr>
      </w:pPr>
      <w:r>
        <w:t>Un no de téléphone</w:t>
      </w:r>
    </w:p>
    <w:p w:rsidR="00B863D6" w:rsidRDefault="00B863D6" w:rsidP="00FC0442">
      <w:pPr>
        <w:pStyle w:val="Paragraphedeliste"/>
        <w:numPr>
          <w:ilvl w:val="1"/>
          <w:numId w:val="37"/>
        </w:numPr>
      </w:pPr>
      <w:r>
        <w:t>Une profession</w:t>
      </w:r>
    </w:p>
    <w:p w:rsidR="0044371C" w:rsidRDefault="0044371C" w:rsidP="00FC0442">
      <w:pPr>
        <w:pStyle w:val="Paragraphedeliste"/>
        <w:numPr>
          <w:ilvl w:val="1"/>
          <w:numId w:val="37"/>
        </w:numPr>
      </w:pPr>
      <w:r>
        <w:t>Un numéro AVS</w:t>
      </w:r>
    </w:p>
    <w:p w:rsidR="00183116" w:rsidRDefault="001006FA" w:rsidP="00FC0442">
      <w:pPr>
        <w:pStyle w:val="Paragraphedeliste"/>
        <w:numPr>
          <w:ilvl w:val="0"/>
          <w:numId w:val="37"/>
        </w:numPr>
      </w:pPr>
      <w:r>
        <w:t>En tant que collaboratrice/</w:t>
      </w:r>
      <w:proofErr w:type="spellStart"/>
      <w:r>
        <w:t>teur</w:t>
      </w:r>
      <w:proofErr w:type="spellEnd"/>
      <w:r>
        <w:t xml:space="preserve"> du secrétariat de formation, j'ai besoin de m'imaginer l'interface que j'aurai pour inscrire les formations</w:t>
      </w:r>
      <w:r w:rsidR="00183116">
        <w:t>. Une formation est identifiée, pour l'instant, par :</w:t>
      </w:r>
    </w:p>
    <w:p w:rsidR="00183116" w:rsidRDefault="00183116" w:rsidP="00FC0442">
      <w:pPr>
        <w:pStyle w:val="Paragraphedeliste"/>
        <w:numPr>
          <w:ilvl w:val="1"/>
          <w:numId w:val="37"/>
        </w:numPr>
      </w:pPr>
      <w:r>
        <w:t xml:space="preserve">Un </w:t>
      </w:r>
      <w:r w:rsidR="000D5EA5">
        <w:t>titre</w:t>
      </w:r>
    </w:p>
    <w:p w:rsidR="000D5EA5" w:rsidRDefault="000D5EA5" w:rsidP="00FC0442">
      <w:pPr>
        <w:pStyle w:val="Paragraphedeliste"/>
        <w:numPr>
          <w:ilvl w:val="1"/>
          <w:numId w:val="37"/>
        </w:numPr>
      </w:pPr>
      <w:r>
        <w:t>Une description</w:t>
      </w:r>
    </w:p>
    <w:p w:rsidR="00817C94" w:rsidRDefault="00183116" w:rsidP="00FC0442">
      <w:pPr>
        <w:pStyle w:val="Paragraphedeliste"/>
        <w:numPr>
          <w:ilvl w:val="1"/>
          <w:numId w:val="37"/>
        </w:numPr>
      </w:pPr>
      <w:r>
        <w:t>Une durée en heures</w:t>
      </w:r>
    </w:p>
    <w:p w:rsidR="00183116" w:rsidRDefault="00183116" w:rsidP="00FC0442">
      <w:pPr>
        <w:pStyle w:val="Paragraphedeliste"/>
        <w:numPr>
          <w:ilvl w:val="1"/>
          <w:numId w:val="37"/>
        </w:numPr>
      </w:pPr>
      <w:r>
        <w:t>Une date de début</w:t>
      </w:r>
    </w:p>
    <w:p w:rsidR="008E55F8" w:rsidRDefault="008E55F8" w:rsidP="00FC0442">
      <w:pPr>
        <w:pStyle w:val="Paragraphedeliste"/>
        <w:numPr>
          <w:ilvl w:val="1"/>
          <w:numId w:val="37"/>
        </w:numPr>
      </w:pPr>
      <w:r>
        <w:t>Le nombre de séquences avec la durée de chacune et la date à laquelle elle a lieu.</w:t>
      </w:r>
    </w:p>
    <w:p w:rsidR="00183116" w:rsidRDefault="00183116" w:rsidP="00FC0442">
      <w:pPr>
        <w:pStyle w:val="Paragraphedeliste"/>
        <w:numPr>
          <w:ilvl w:val="1"/>
          <w:numId w:val="37"/>
        </w:numPr>
      </w:pPr>
      <w:r>
        <w:t>Un formateur</w:t>
      </w:r>
    </w:p>
    <w:p w:rsidR="000D5EA5" w:rsidRDefault="000D5EA5" w:rsidP="00FC0442">
      <w:pPr>
        <w:pStyle w:val="Paragraphedeliste"/>
        <w:numPr>
          <w:ilvl w:val="1"/>
          <w:numId w:val="37"/>
        </w:numPr>
      </w:pPr>
      <w:r>
        <w:t>Un prix</w:t>
      </w:r>
      <w:bookmarkStart w:id="0" w:name="_GoBack"/>
      <w:bookmarkEnd w:id="0"/>
    </w:p>
    <w:p w:rsidR="00183116" w:rsidRDefault="00183116" w:rsidP="00FC0442">
      <w:pPr>
        <w:pStyle w:val="Paragraphedeliste"/>
        <w:numPr>
          <w:ilvl w:val="0"/>
          <w:numId w:val="37"/>
        </w:numPr>
      </w:pPr>
      <w:r>
        <w:t>En tant que collaboratrice/</w:t>
      </w:r>
      <w:proofErr w:type="spellStart"/>
      <w:r>
        <w:t>teur</w:t>
      </w:r>
      <w:proofErr w:type="spellEnd"/>
      <w:r>
        <w:t xml:space="preserve"> du secrétariat de formation, j'ai besoin de pouvoir saisir les </w:t>
      </w:r>
      <w:proofErr w:type="gramStart"/>
      <w:r>
        <w:t>informations</w:t>
      </w:r>
      <w:proofErr w:type="gramEnd"/>
      <w:r>
        <w:t xml:space="preserve"> concernant mes participants aux formations. Je sais aujourd'hui que ces informations les concernant sont :</w:t>
      </w:r>
    </w:p>
    <w:p w:rsidR="00183116" w:rsidRDefault="00183116" w:rsidP="00FC0442">
      <w:pPr>
        <w:pStyle w:val="Paragraphedeliste"/>
        <w:numPr>
          <w:ilvl w:val="1"/>
          <w:numId w:val="37"/>
        </w:numPr>
      </w:pPr>
      <w:r>
        <w:t>Un nom</w:t>
      </w:r>
    </w:p>
    <w:p w:rsidR="00183116" w:rsidRDefault="00183116" w:rsidP="00FC0442">
      <w:pPr>
        <w:pStyle w:val="Paragraphedeliste"/>
        <w:numPr>
          <w:ilvl w:val="1"/>
          <w:numId w:val="37"/>
        </w:numPr>
      </w:pPr>
      <w:r>
        <w:t>Un prénom</w:t>
      </w:r>
    </w:p>
    <w:p w:rsidR="00183116" w:rsidRDefault="00183116" w:rsidP="00FC0442">
      <w:pPr>
        <w:pStyle w:val="Paragraphedeliste"/>
        <w:numPr>
          <w:ilvl w:val="1"/>
          <w:numId w:val="37"/>
        </w:numPr>
      </w:pPr>
      <w:r>
        <w:t>Une adresse complète</w:t>
      </w:r>
    </w:p>
    <w:p w:rsidR="00183116" w:rsidRDefault="00183116" w:rsidP="00FC0442">
      <w:pPr>
        <w:pStyle w:val="Paragraphedeliste"/>
        <w:numPr>
          <w:ilvl w:val="1"/>
          <w:numId w:val="37"/>
        </w:numPr>
      </w:pPr>
      <w:r>
        <w:t>Une adresse email</w:t>
      </w:r>
    </w:p>
    <w:p w:rsidR="00183116" w:rsidRDefault="00183116" w:rsidP="00FC0442">
      <w:pPr>
        <w:pStyle w:val="Paragraphedeliste"/>
        <w:numPr>
          <w:ilvl w:val="1"/>
          <w:numId w:val="37"/>
        </w:numPr>
      </w:pPr>
      <w:r>
        <w:t>Un no de téléphone</w:t>
      </w:r>
    </w:p>
    <w:p w:rsidR="00183116" w:rsidRDefault="00183116" w:rsidP="00FC0442">
      <w:pPr>
        <w:pStyle w:val="Paragraphedeliste"/>
        <w:numPr>
          <w:ilvl w:val="1"/>
          <w:numId w:val="37"/>
        </w:numPr>
      </w:pPr>
      <w:r>
        <w:t>Un numéro AVS</w:t>
      </w:r>
    </w:p>
    <w:p w:rsidR="00183116" w:rsidRDefault="009C394F" w:rsidP="00FC0442">
      <w:pPr>
        <w:pStyle w:val="Paragraphedeliste"/>
        <w:numPr>
          <w:ilvl w:val="0"/>
          <w:numId w:val="37"/>
        </w:numPr>
      </w:pPr>
      <w:r>
        <w:t>En tant que participant à une formation, j'aimerai pouvoir m'inscrire à une formation. J'ai besoin de pouvoir consulter la liste des formations et sélectionner celles qui m'intéressent.</w:t>
      </w:r>
    </w:p>
    <w:p w:rsidR="009C394F" w:rsidRPr="00755599" w:rsidRDefault="009C394F" w:rsidP="00FC0442">
      <w:pPr>
        <w:pStyle w:val="Paragraphedeliste"/>
        <w:numPr>
          <w:ilvl w:val="0"/>
          <w:numId w:val="37"/>
        </w:numPr>
      </w:pPr>
      <w:r>
        <w:t xml:space="preserve">En </w:t>
      </w:r>
      <w:r w:rsidRPr="009C394F">
        <w:t>tant que collaboratrice/</w:t>
      </w:r>
      <w:proofErr w:type="spellStart"/>
      <w:r w:rsidRPr="009C394F">
        <w:t>teur</w:t>
      </w:r>
      <w:proofErr w:type="spellEnd"/>
      <w:r w:rsidRPr="009C394F">
        <w:t xml:space="preserve"> du secrétariat de formation,</w:t>
      </w:r>
      <w:r>
        <w:t xml:space="preserve"> j'ai besoin de pouvoir consulter les inscriptions des participants et les valider.</w:t>
      </w:r>
    </w:p>
    <w:sectPr w:rsidR="009C394F" w:rsidRPr="00755599" w:rsidSect="000D5EA5">
      <w:headerReference w:type="default" r:id="rId8"/>
      <w:footerReference w:type="default" r:id="rId9"/>
      <w:pgSz w:w="11906" w:h="16838" w:code="9"/>
      <w:pgMar w:top="1134" w:right="1134" w:bottom="1134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599" w:rsidRDefault="00755599">
      <w:r>
        <w:separator/>
      </w:r>
    </w:p>
  </w:endnote>
  <w:endnote w:type="continuationSeparator" w:id="0">
    <w:p w:rsidR="00755599" w:rsidRDefault="00755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117"/>
      <w:gridCol w:w="143"/>
      <w:gridCol w:w="851"/>
      <w:gridCol w:w="283"/>
      <w:gridCol w:w="425"/>
      <w:gridCol w:w="4253"/>
    </w:tblGrid>
    <w:tr w:rsidR="000C6B48" w:rsidRPr="00200B6E" w:rsidTr="00C90FCA">
      <w:trPr>
        <w:jc w:val="center"/>
      </w:trPr>
      <w:tc>
        <w:tcPr>
          <w:tcW w:w="1797" w:type="pct"/>
          <w:gridSpan w:val="2"/>
          <w:vAlign w:val="center"/>
        </w:tcPr>
        <w:p w:rsidR="000C6B48" w:rsidRPr="000F381C" w:rsidRDefault="000C6B48" w:rsidP="00C90FCA">
          <w:pPr>
            <w:pStyle w:val="Pieddepage"/>
          </w:pPr>
          <w:r w:rsidRPr="000F381C">
            <w:t xml:space="preserve">Auteur : </w:t>
          </w:r>
          <w:fldSimple w:instr=" AUTHOR   \* MERGEFORMAT ">
            <w:r w:rsidR="00755599">
              <w:rPr>
                <w:noProof/>
              </w:rPr>
              <w:t>Gilbert Gruaz</w:t>
            </w:r>
          </w:fldSimple>
        </w:p>
      </w:tc>
      <w:tc>
        <w:tcPr>
          <w:tcW w:w="859" w:type="pct"/>
          <w:gridSpan w:val="3"/>
          <w:vAlign w:val="center"/>
        </w:tcPr>
        <w:p w:rsidR="000C6B48" w:rsidRPr="000F381C" w:rsidRDefault="000C6B48" w:rsidP="00C90FCA">
          <w:pPr>
            <w:pStyle w:val="Pieddepage"/>
          </w:pPr>
        </w:p>
      </w:tc>
      <w:tc>
        <w:tcPr>
          <w:tcW w:w="2344" w:type="pct"/>
          <w:vAlign w:val="center"/>
        </w:tcPr>
        <w:p w:rsidR="000C6B48" w:rsidRPr="000F381C" w:rsidRDefault="000C6B48" w:rsidP="00C90FCA">
          <w:pPr>
            <w:pStyle w:val="Pieddepage"/>
            <w:jc w:val="right"/>
          </w:pPr>
          <w:r>
            <w:t>Créé le</w:t>
          </w:r>
          <w:r w:rsidRPr="000F381C">
            <w:t xml:space="preserve"> </w:t>
          </w:r>
          <w:r>
            <w:fldChar w:fldCharType="begin"/>
          </w:r>
          <w:r>
            <w:instrText xml:space="preserve"> CREATEDATE  \@ "d MMMM yyyy"  \* MERGEFORMAT </w:instrText>
          </w:r>
          <w:r>
            <w:fldChar w:fldCharType="separate"/>
          </w:r>
          <w:r w:rsidR="00755599">
            <w:rPr>
              <w:noProof/>
            </w:rPr>
            <w:t>13 avril 2016</w:t>
          </w:r>
          <w:r>
            <w:rPr>
              <w:noProof/>
            </w:rPr>
            <w:fldChar w:fldCharType="end"/>
          </w:r>
          <w:r w:rsidRPr="000F381C">
            <w:t xml:space="preserve"> </w:t>
          </w:r>
        </w:p>
      </w:tc>
    </w:tr>
    <w:tr w:rsidR="000C6B48" w:rsidRPr="00200B6E" w:rsidTr="00C90FCA">
      <w:trPr>
        <w:jc w:val="center"/>
      </w:trPr>
      <w:tc>
        <w:tcPr>
          <w:tcW w:w="1718" w:type="pct"/>
          <w:vAlign w:val="center"/>
        </w:tcPr>
        <w:p w:rsidR="000C6B48" w:rsidRPr="000F381C" w:rsidRDefault="000C6B48" w:rsidP="00C90FCA">
          <w:pPr>
            <w:pStyle w:val="Pieddepage"/>
          </w:pPr>
          <w:r>
            <w:t xml:space="preserve">Modifié par : </w:t>
          </w:r>
          <w:r w:rsidR="00817C94">
            <w:fldChar w:fldCharType="begin"/>
          </w:r>
          <w:r w:rsidR="00817C94">
            <w:instrText xml:space="preserve"> LASTSAVEDBY   \* MERGEFORMAT </w:instrText>
          </w:r>
          <w:r w:rsidR="00817C94">
            <w:rPr>
              <w:noProof/>
            </w:rPr>
            <w:fldChar w:fldCharType="end"/>
          </w:r>
        </w:p>
      </w:tc>
      <w:tc>
        <w:tcPr>
          <w:tcW w:w="704" w:type="pct"/>
          <w:gridSpan w:val="3"/>
          <w:vAlign w:val="center"/>
        </w:tcPr>
        <w:p w:rsidR="000C6B48" w:rsidRPr="000F381C" w:rsidRDefault="000C6B48" w:rsidP="00C90FCA">
          <w:pPr>
            <w:pStyle w:val="Pieddepage"/>
            <w:jc w:val="center"/>
          </w:pPr>
          <w:r w:rsidRPr="000F381C">
            <w:t xml:space="preserve">Page </w:t>
          </w:r>
          <w:r w:rsidRPr="000F381C">
            <w:rPr>
              <w:rStyle w:val="Numrodepage"/>
            </w:rPr>
            <w:fldChar w:fldCharType="begin"/>
          </w:r>
          <w:r w:rsidRPr="000F381C">
            <w:rPr>
              <w:rStyle w:val="Numrodepage"/>
            </w:rPr>
            <w:instrText xml:space="preserve"> PAGE </w:instrText>
          </w:r>
          <w:r w:rsidRPr="000F381C">
            <w:rPr>
              <w:rStyle w:val="Numrodepage"/>
            </w:rPr>
            <w:fldChar w:fldCharType="separate"/>
          </w:r>
          <w:r w:rsidR="000D5EA5">
            <w:rPr>
              <w:rStyle w:val="Numrodepage"/>
              <w:noProof/>
            </w:rPr>
            <w:t>1</w:t>
          </w:r>
          <w:r w:rsidRPr="000F381C">
            <w:rPr>
              <w:rStyle w:val="Numrodepage"/>
            </w:rPr>
            <w:fldChar w:fldCharType="end"/>
          </w:r>
          <w:r w:rsidRPr="000F381C">
            <w:rPr>
              <w:rStyle w:val="Numrodepage"/>
            </w:rPr>
            <w:t xml:space="preserve"> sur </w:t>
          </w:r>
          <w:r w:rsidRPr="000F381C">
            <w:rPr>
              <w:rStyle w:val="Numrodepage"/>
            </w:rPr>
            <w:fldChar w:fldCharType="begin"/>
          </w:r>
          <w:r w:rsidRPr="000F381C">
            <w:rPr>
              <w:rStyle w:val="Numrodepage"/>
            </w:rPr>
            <w:instrText xml:space="preserve"> NUMPAGES </w:instrText>
          </w:r>
          <w:r w:rsidRPr="000F381C">
            <w:rPr>
              <w:rStyle w:val="Numrodepage"/>
            </w:rPr>
            <w:fldChar w:fldCharType="separate"/>
          </w:r>
          <w:r w:rsidR="000D5EA5">
            <w:rPr>
              <w:rStyle w:val="Numrodepage"/>
              <w:noProof/>
            </w:rPr>
            <w:t>1</w:t>
          </w:r>
          <w:r w:rsidRPr="000F381C">
            <w:rPr>
              <w:rStyle w:val="Numrodepage"/>
            </w:rPr>
            <w:fldChar w:fldCharType="end"/>
          </w:r>
        </w:p>
      </w:tc>
      <w:tc>
        <w:tcPr>
          <w:tcW w:w="2577" w:type="pct"/>
          <w:gridSpan w:val="2"/>
          <w:vAlign w:val="center"/>
        </w:tcPr>
        <w:p w:rsidR="000C6B48" w:rsidRPr="000F381C" w:rsidRDefault="000C6B48" w:rsidP="00C90FCA">
          <w:pPr>
            <w:pStyle w:val="Pieddepage"/>
            <w:jc w:val="right"/>
          </w:pPr>
          <w:r>
            <w:t>Imprimé</w:t>
          </w:r>
          <w:r w:rsidRPr="000F381C">
            <w:t> </w:t>
          </w:r>
          <w:r w:rsidR="00172EC4">
            <w:t xml:space="preserve">par </w:t>
          </w:r>
          <w:fldSimple w:instr=" USERNAME   \* MERGEFORMAT ">
            <w:r w:rsidR="00755599">
              <w:rPr>
                <w:noProof/>
              </w:rPr>
              <w:t>Gilbert Gruaz</w:t>
            </w:r>
          </w:fldSimple>
          <w:r w:rsidR="00356E8E">
            <w:t xml:space="preserve"> </w:t>
          </w:r>
          <w:r>
            <w:t>le</w:t>
          </w:r>
          <w:r w:rsidRPr="000F381C">
            <w:t xml:space="preserve"> </w:t>
          </w:r>
          <w:r>
            <w:fldChar w:fldCharType="begin"/>
          </w:r>
          <w:r>
            <w:instrText xml:space="preserve"> PRINTDATE  \@ "d MMMM yyyy HH:MM"  \* MERGEFORMAT </w:instrText>
          </w:r>
          <w:r>
            <w:fldChar w:fldCharType="separate"/>
          </w:r>
          <w:r w:rsidR="00755599">
            <w:rPr>
              <w:noProof/>
            </w:rPr>
            <w:t>22 janvier 2014 11:01</w:t>
          </w:r>
          <w:r>
            <w:rPr>
              <w:noProof/>
            </w:rPr>
            <w:fldChar w:fldCharType="end"/>
          </w:r>
        </w:p>
      </w:tc>
    </w:tr>
    <w:tr w:rsidR="000C6B48" w:rsidRPr="00200B6E" w:rsidTr="00C90FCA">
      <w:trPr>
        <w:jc w:val="center"/>
      </w:trPr>
      <w:tc>
        <w:tcPr>
          <w:tcW w:w="2266" w:type="pct"/>
          <w:gridSpan w:val="3"/>
          <w:vAlign w:val="center"/>
        </w:tcPr>
        <w:p w:rsidR="000C6B48" w:rsidRPr="000F381C" w:rsidRDefault="000C6B48" w:rsidP="00C90FCA">
          <w:pPr>
            <w:pStyle w:val="Pieddepage"/>
          </w:pPr>
          <w:r>
            <w:t>Version </w:t>
          </w:r>
          <w:fldSimple w:instr=" INFO  RevNum  \* MERGEFORMAT ">
            <w:r w:rsidR="00755599">
              <w:t>1</w:t>
            </w:r>
          </w:fldSimple>
          <w:r>
            <w:t xml:space="preserve"> du </w:t>
          </w:r>
          <w:r w:rsidR="00F71FF8">
            <w:fldChar w:fldCharType="begin"/>
          </w:r>
          <w:r w:rsidR="00F71FF8">
            <w:instrText xml:space="preserve"> SAVEDATE  \@ "d MMMM yyyy HH:mm"  \* MERGEFORMAT </w:instrText>
          </w:r>
          <w:r w:rsidR="00F71FF8">
            <w:fldChar w:fldCharType="separate"/>
          </w:r>
          <w:r w:rsidR="000D5EA5">
            <w:rPr>
              <w:noProof/>
            </w:rPr>
            <w:t>20 mars 2017 11:11</w:t>
          </w:r>
          <w:r w:rsidR="00F71FF8">
            <w:fldChar w:fldCharType="end"/>
          </w:r>
        </w:p>
      </w:tc>
      <w:tc>
        <w:tcPr>
          <w:tcW w:w="2734" w:type="pct"/>
          <w:gridSpan w:val="3"/>
          <w:vAlign w:val="center"/>
        </w:tcPr>
        <w:p w:rsidR="000C6B48" w:rsidRPr="000F381C" w:rsidRDefault="0044371C" w:rsidP="00C90FCA">
          <w:pPr>
            <w:pStyle w:val="Pieddepage"/>
            <w:jc w:val="right"/>
          </w:pPr>
          <w:fldSimple w:instr=" FILENAME  \* FirstCap  \* MERGEFORMAT ">
            <w:r w:rsidR="00755599">
              <w:rPr>
                <w:noProof/>
              </w:rPr>
              <w:t>Document2</w:t>
            </w:r>
          </w:fldSimple>
        </w:p>
      </w:tc>
    </w:tr>
  </w:tbl>
  <w:p w:rsidR="0081067F" w:rsidRPr="00F1199B" w:rsidRDefault="0081067F" w:rsidP="00F1199B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599" w:rsidRDefault="00755599">
      <w:r>
        <w:separator/>
      </w:r>
    </w:p>
  </w:footnote>
  <w:footnote w:type="continuationSeparator" w:id="0">
    <w:p w:rsidR="00755599" w:rsidRDefault="007555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289"/>
      <w:gridCol w:w="1253"/>
      <w:gridCol w:w="3538"/>
      <w:gridCol w:w="2992"/>
    </w:tblGrid>
    <w:tr w:rsidR="000C6B48" w:rsidTr="00F52AEC">
      <w:trPr>
        <w:trHeight w:val="536"/>
        <w:jc w:val="center"/>
      </w:trPr>
      <w:tc>
        <w:tcPr>
          <w:tcW w:w="1281" w:type="dxa"/>
          <w:vAlign w:val="center"/>
        </w:tcPr>
        <w:p w:rsidR="000C6B48" w:rsidRPr="0090797F" w:rsidRDefault="000C6B48" w:rsidP="000C6B48">
          <w:pPr>
            <w:pStyle w:val="En-tte"/>
            <w:tabs>
              <w:tab w:val="clear" w:pos="4536"/>
              <w:tab w:val="clear" w:pos="9072"/>
            </w:tabs>
            <w:rPr>
              <w:rFonts w:ascii="ETML L" w:hAnsi="ETML L"/>
            </w:rPr>
          </w:pPr>
          <w:r w:rsidRPr="001F49FB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246" w:type="dxa"/>
          <w:vAlign w:val="center"/>
        </w:tcPr>
        <w:p w:rsidR="000C6B48" w:rsidRDefault="000C6B48" w:rsidP="00C90FCA">
          <w:pPr>
            <w:pStyle w:val="En-tte"/>
            <w:tabs>
              <w:tab w:val="clear" w:pos="4536"/>
              <w:tab w:val="clear" w:pos="9072"/>
            </w:tabs>
            <w:jc w:val="center"/>
          </w:pPr>
          <w:r>
            <w:rPr>
              <w:noProof/>
            </w:rPr>
            <w:drawing>
              <wp:inline distT="0" distB="0" distL="0" distR="0" wp14:anchorId="4AECD9AA" wp14:editId="7B673435">
                <wp:extent cx="266700" cy="238125"/>
                <wp:effectExtent l="0" t="0" r="0" b="9525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3519" w:type="dxa"/>
          <w:vAlign w:val="center"/>
        </w:tcPr>
        <w:p w:rsidR="000C6B48" w:rsidRPr="00200B6E" w:rsidRDefault="000C6B48" w:rsidP="000C6B48">
          <w:pPr>
            <w:pStyle w:val="En-tte"/>
            <w:tabs>
              <w:tab w:val="clear" w:pos="4536"/>
              <w:tab w:val="clear" w:pos="9072"/>
            </w:tabs>
            <w:jc w:val="center"/>
            <w:rPr>
              <w:b/>
            </w:rPr>
          </w:pPr>
        </w:p>
      </w:tc>
      <w:tc>
        <w:tcPr>
          <w:tcW w:w="2976" w:type="dxa"/>
          <w:vAlign w:val="center"/>
        </w:tcPr>
        <w:p w:rsidR="000C6B48" w:rsidRDefault="000C6B48" w:rsidP="000C6B48">
          <w:pPr>
            <w:pStyle w:val="En-tte"/>
            <w:tabs>
              <w:tab w:val="clear" w:pos="4536"/>
              <w:tab w:val="clear" w:pos="9072"/>
            </w:tabs>
            <w:jc w:val="right"/>
          </w:pPr>
          <w:r>
            <w:rPr>
              <w:noProof/>
            </w:rPr>
            <w:drawing>
              <wp:inline distT="0" distB="0" distL="0" distR="0" wp14:anchorId="414AD335" wp14:editId="6E957F21">
                <wp:extent cx="1250577" cy="306855"/>
                <wp:effectExtent l="0" t="0" r="6985" b="0"/>
                <wp:docPr id="2" name="Image 2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1177" cy="3070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81067F" w:rsidRDefault="0081067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6pt;height:10.6pt" o:bullet="t">
        <v:imagedata r:id="rId1" o:title="BD10263_"/>
      </v:shape>
    </w:pict>
  </w:numPicBullet>
  <w:abstractNum w:abstractNumId="0" w15:restartNumberingAfterBreak="0">
    <w:nsid w:val="FFFFFF88"/>
    <w:multiLevelType w:val="singleLevel"/>
    <w:tmpl w:val="D24A1F86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1" w15:restartNumberingAfterBreak="0">
    <w:nsid w:val="00491E6C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2202AAE"/>
    <w:multiLevelType w:val="multilevel"/>
    <w:tmpl w:val="31B4382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B307127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DF34D34"/>
    <w:multiLevelType w:val="multilevel"/>
    <w:tmpl w:val="E49AA07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E22556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02169EA"/>
    <w:multiLevelType w:val="hybridMultilevel"/>
    <w:tmpl w:val="85B88B3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D258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83900C3"/>
    <w:multiLevelType w:val="singleLevel"/>
    <w:tmpl w:val="4A2C0F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1A6714C7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1C762270"/>
    <w:multiLevelType w:val="hybridMultilevel"/>
    <w:tmpl w:val="CC485F7E"/>
    <w:lvl w:ilvl="0" w:tplc="100C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12" w15:restartNumberingAfterBreak="0">
    <w:nsid w:val="1CE54405"/>
    <w:multiLevelType w:val="hybridMultilevel"/>
    <w:tmpl w:val="83BE734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891358"/>
    <w:multiLevelType w:val="hybridMultilevel"/>
    <w:tmpl w:val="F040720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B15E3F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209772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24952C1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2AB7722B"/>
    <w:multiLevelType w:val="hybridMultilevel"/>
    <w:tmpl w:val="9D6EF8A6"/>
    <w:lvl w:ilvl="0" w:tplc="3830F62C">
      <w:start w:val="1"/>
      <w:numFmt w:val="bullet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25CA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9AF257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A370D7D"/>
    <w:multiLevelType w:val="hybridMultilevel"/>
    <w:tmpl w:val="55109AD8"/>
    <w:lvl w:ilvl="0" w:tplc="D0165418">
      <w:start w:val="1"/>
      <w:numFmt w:val="bullet"/>
      <w:lvlText w:val="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173C07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422A7CE7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3" w15:restartNumberingAfterBreak="0">
    <w:nsid w:val="4BD14CA2"/>
    <w:multiLevelType w:val="multilevel"/>
    <w:tmpl w:val="25405B36"/>
    <w:numStyleLink w:val="Style1"/>
  </w:abstractNum>
  <w:abstractNum w:abstractNumId="24" w15:restartNumberingAfterBreak="0">
    <w:nsid w:val="51E20E82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FB61AFC"/>
    <w:multiLevelType w:val="hybridMultilevel"/>
    <w:tmpl w:val="6DA0244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8C60E8">
      <w:start w:val="2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2121025"/>
    <w:multiLevelType w:val="multilevel"/>
    <w:tmpl w:val="25405B36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6A42E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64265F5F"/>
    <w:multiLevelType w:val="hybridMultilevel"/>
    <w:tmpl w:val="0A56FD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2C139A"/>
    <w:multiLevelType w:val="hybridMultilevel"/>
    <w:tmpl w:val="763C4B42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2F5969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0764044"/>
    <w:multiLevelType w:val="hybridMultilevel"/>
    <w:tmpl w:val="FB9AE180"/>
    <w:lvl w:ilvl="0" w:tplc="6BB687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D516EF"/>
    <w:multiLevelType w:val="hybridMultilevel"/>
    <w:tmpl w:val="1F401C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B81054"/>
    <w:multiLevelType w:val="hybridMultilevel"/>
    <w:tmpl w:val="2F0AF254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A61E54"/>
    <w:multiLevelType w:val="multilevel"/>
    <w:tmpl w:val="66C8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FB00C5"/>
    <w:multiLevelType w:val="hybridMultilevel"/>
    <w:tmpl w:val="B952386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13"/>
  </w:num>
  <w:num w:numId="6">
    <w:abstractNumId w:val="20"/>
  </w:num>
  <w:num w:numId="7">
    <w:abstractNumId w:val="25"/>
  </w:num>
  <w:num w:numId="8">
    <w:abstractNumId w:val="12"/>
  </w:num>
  <w:num w:numId="9">
    <w:abstractNumId w:val="29"/>
  </w:num>
  <w:num w:numId="10">
    <w:abstractNumId w:val="31"/>
  </w:num>
  <w:num w:numId="11">
    <w:abstractNumId w:val="17"/>
  </w:num>
  <w:num w:numId="12">
    <w:abstractNumId w:val="34"/>
  </w:num>
  <w:num w:numId="13">
    <w:abstractNumId w:val="24"/>
  </w:num>
  <w:num w:numId="14">
    <w:abstractNumId w:val="22"/>
  </w:num>
  <w:num w:numId="15">
    <w:abstractNumId w:val="30"/>
  </w:num>
  <w:num w:numId="16">
    <w:abstractNumId w:val="33"/>
  </w:num>
  <w:num w:numId="17">
    <w:abstractNumId w:val="11"/>
  </w:num>
  <w:num w:numId="18">
    <w:abstractNumId w:val="5"/>
  </w:num>
  <w:num w:numId="19">
    <w:abstractNumId w:val="16"/>
  </w:num>
  <w:num w:numId="20">
    <w:abstractNumId w:val="21"/>
  </w:num>
  <w:num w:numId="21">
    <w:abstractNumId w:val="27"/>
  </w:num>
  <w:num w:numId="22">
    <w:abstractNumId w:val="19"/>
  </w:num>
  <w:num w:numId="23">
    <w:abstractNumId w:val="1"/>
  </w:num>
  <w:num w:numId="24">
    <w:abstractNumId w:val="10"/>
  </w:num>
  <w:num w:numId="25">
    <w:abstractNumId w:val="4"/>
  </w:num>
  <w:num w:numId="26">
    <w:abstractNumId w:val="14"/>
  </w:num>
  <w:num w:numId="27">
    <w:abstractNumId w:val="8"/>
  </w:num>
  <w:num w:numId="28">
    <w:abstractNumId w:val="18"/>
  </w:num>
  <w:num w:numId="29">
    <w:abstractNumId w:val="15"/>
  </w:num>
  <w:num w:numId="30">
    <w:abstractNumId w:val="3"/>
  </w:num>
  <w:num w:numId="31">
    <w:abstractNumId w:val="10"/>
  </w:num>
  <w:num w:numId="32">
    <w:abstractNumId w:val="9"/>
  </w:num>
  <w:num w:numId="33">
    <w:abstractNumId w:val="28"/>
  </w:num>
  <w:num w:numId="34">
    <w:abstractNumId w:val="32"/>
  </w:num>
  <w:num w:numId="35">
    <w:abstractNumId w:val="35"/>
  </w:num>
  <w:num w:numId="36">
    <w:abstractNumId w:val="26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599"/>
    <w:rsid w:val="00000020"/>
    <w:rsid w:val="00000197"/>
    <w:rsid w:val="00002AA3"/>
    <w:rsid w:val="000030F7"/>
    <w:rsid w:val="0000478D"/>
    <w:rsid w:val="0001209F"/>
    <w:rsid w:val="000316F0"/>
    <w:rsid w:val="00040803"/>
    <w:rsid w:val="00041BC2"/>
    <w:rsid w:val="00044099"/>
    <w:rsid w:val="00060056"/>
    <w:rsid w:val="00060EF8"/>
    <w:rsid w:val="00062744"/>
    <w:rsid w:val="0007399C"/>
    <w:rsid w:val="000739F1"/>
    <w:rsid w:val="0007498A"/>
    <w:rsid w:val="00082333"/>
    <w:rsid w:val="00086114"/>
    <w:rsid w:val="00090949"/>
    <w:rsid w:val="0009406C"/>
    <w:rsid w:val="000A1B63"/>
    <w:rsid w:val="000B6BE0"/>
    <w:rsid w:val="000C6B48"/>
    <w:rsid w:val="000D5EA5"/>
    <w:rsid w:val="000E3FE2"/>
    <w:rsid w:val="000E42D9"/>
    <w:rsid w:val="000F22B9"/>
    <w:rsid w:val="000F299B"/>
    <w:rsid w:val="000F381C"/>
    <w:rsid w:val="000F6954"/>
    <w:rsid w:val="000F7AE3"/>
    <w:rsid w:val="001006FA"/>
    <w:rsid w:val="0010591C"/>
    <w:rsid w:val="00111A6F"/>
    <w:rsid w:val="001137C4"/>
    <w:rsid w:val="00114120"/>
    <w:rsid w:val="0011612B"/>
    <w:rsid w:val="00122EB7"/>
    <w:rsid w:val="00125701"/>
    <w:rsid w:val="0013696E"/>
    <w:rsid w:val="00154BAF"/>
    <w:rsid w:val="00172EC4"/>
    <w:rsid w:val="00173400"/>
    <w:rsid w:val="001819E0"/>
    <w:rsid w:val="00183116"/>
    <w:rsid w:val="001926D4"/>
    <w:rsid w:val="001A635C"/>
    <w:rsid w:val="001B73DB"/>
    <w:rsid w:val="001C2E99"/>
    <w:rsid w:val="001C454D"/>
    <w:rsid w:val="001D574E"/>
    <w:rsid w:val="001D72BA"/>
    <w:rsid w:val="001E7B24"/>
    <w:rsid w:val="001F0967"/>
    <w:rsid w:val="001F2420"/>
    <w:rsid w:val="002009B7"/>
    <w:rsid w:val="00200E8E"/>
    <w:rsid w:val="00203959"/>
    <w:rsid w:val="0021721E"/>
    <w:rsid w:val="00223F86"/>
    <w:rsid w:val="0023418B"/>
    <w:rsid w:val="002477A9"/>
    <w:rsid w:val="00247A44"/>
    <w:rsid w:val="00247B36"/>
    <w:rsid w:val="00254304"/>
    <w:rsid w:val="00265446"/>
    <w:rsid w:val="00273B0C"/>
    <w:rsid w:val="00275862"/>
    <w:rsid w:val="002770F3"/>
    <w:rsid w:val="0028080B"/>
    <w:rsid w:val="00280F20"/>
    <w:rsid w:val="002907D0"/>
    <w:rsid w:val="00291199"/>
    <w:rsid w:val="002951BD"/>
    <w:rsid w:val="00295FB5"/>
    <w:rsid w:val="00297E2A"/>
    <w:rsid w:val="002A330B"/>
    <w:rsid w:val="002A5CAF"/>
    <w:rsid w:val="002A5FCC"/>
    <w:rsid w:val="002A6B27"/>
    <w:rsid w:val="002B1C19"/>
    <w:rsid w:val="002B43C7"/>
    <w:rsid w:val="002B458F"/>
    <w:rsid w:val="002B67EE"/>
    <w:rsid w:val="002B6893"/>
    <w:rsid w:val="002C1DA5"/>
    <w:rsid w:val="002C407D"/>
    <w:rsid w:val="002C6634"/>
    <w:rsid w:val="002C7417"/>
    <w:rsid w:val="002D340B"/>
    <w:rsid w:val="002D369C"/>
    <w:rsid w:val="002D386B"/>
    <w:rsid w:val="002E0AF0"/>
    <w:rsid w:val="002E70E3"/>
    <w:rsid w:val="002F038B"/>
    <w:rsid w:val="002F72D7"/>
    <w:rsid w:val="0030212D"/>
    <w:rsid w:val="003053E4"/>
    <w:rsid w:val="00320DD6"/>
    <w:rsid w:val="00335571"/>
    <w:rsid w:val="003356DD"/>
    <w:rsid w:val="00336C9C"/>
    <w:rsid w:val="0034172E"/>
    <w:rsid w:val="003423F2"/>
    <w:rsid w:val="00344172"/>
    <w:rsid w:val="003526B4"/>
    <w:rsid w:val="00356E8E"/>
    <w:rsid w:val="0037140D"/>
    <w:rsid w:val="003734B2"/>
    <w:rsid w:val="00377A9F"/>
    <w:rsid w:val="003829B9"/>
    <w:rsid w:val="003A3FAE"/>
    <w:rsid w:val="003B352F"/>
    <w:rsid w:val="003B7582"/>
    <w:rsid w:val="003E018B"/>
    <w:rsid w:val="003E507C"/>
    <w:rsid w:val="003F1870"/>
    <w:rsid w:val="0040782E"/>
    <w:rsid w:val="004079CC"/>
    <w:rsid w:val="0041274F"/>
    <w:rsid w:val="00412B6A"/>
    <w:rsid w:val="00421554"/>
    <w:rsid w:val="00422DB4"/>
    <w:rsid w:val="00427876"/>
    <w:rsid w:val="00433911"/>
    <w:rsid w:val="0043666E"/>
    <w:rsid w:val="00436B90"/>
    <w:rsid w:val="0044371C"/>
    <w:rsid w:val="00450A6E"/>
    <w:rsid w:val="0046545E"/>
    <w:rsid w:val="004716EF"/>
    <w:rsid w:val="0047797B"/>
    <w:rsid w:val="00485B75"/>
    <w:rsid w:val="00485C48"/>
    <w:rsid w:val="00491C69"/>
    <w:rsid w:val="00495865"/>
    <w:rsid w:val="004B32EA"/>
    <w:rsid w:val="004B7946"/>
    <w:rsid w:val="004C00C2"/>
    <w:rsid w:val="004D5266"/>
    <w:rsid w:val="00512884"/>
    <w:rsid w:val="005136C4"/>
    <w:rsid w:val="0052224B"/>
    <w:rsid w:val="00525BC7"/>
    <w:rsid w:val="00531C2D"/>
    <w:rsid w:val="0055647F"/>
    <w:rsid w:val="0056078A"/>
    <w:rsid w:val="0056492F"/>
    <w:rsid w:val="00571E4B"/>
    <w:rsid w:val="005735CF"/>
    <w:rsid w:val="00574085"/>
    <w:rsid w:val="00576805"/>
    <w:rsid w:val="005768D6"/>
    <w:rsid w:val="00576C41"/>
    <w:rsid w:val="00580FC5"/>
    <w:rsid w:val="005903C0"/>
    <w:rsid w:val="005926D0"/>
    <w:rsid w:val="0059277C"/>
    <w:rsid w:val="0059324F"/>
    <w:rsid w:val="00596197"/>
    <w:rsid w:val="005A6FC5"/>
    <w:rsid w:val="005B221E"/>
    <w:rsid w:val="005D6786"/>
    <w:rsid w:val="005D6F4F"/>
    <w:rsid w:val="005E6192"/>
    <w:rsid w:val="005E6B56"/>
    <w:rsid w:val="005F1B1C"/>
    <w:rsid w:val="005F6BAF"/>
    <w:rsid w:val="00611E72"/>
    <w:rsid w:val="00613976"/>
    <w:rsid w:val="00620D5B"/>
    <w:rsid w:val="00633C82"/>
    <w:rsid w:val="00634FCF"/>
    <w:rsid w:val="00645702"/>
    <w:rsid w:val="00650F13"/>
    <w:rsid w:val="00661878"/>
    <w:rsid w:val="00664B46"/>
    <w:rsid w:val="006719F2"/>
    <w:rsid w:val="00675398"/>
    <w:rsid w:val="00675B11"/>
    <w:rsid w:val="00677BD5"/>
    <w:rsid w:val="00684E34"/>
    <w:rsid w:val="006902A9"/>
    <w:rsid w:val="00690DD4"/>
    <w:rsid w:val="006966D0"/>
    <w:rsid w:val="00697D21"/>
    <w:rsid w:val="006A4ACE"/>
    <w:rsid w:val="006A5D91"/>
    <w:rsid w:val="006B2E9A"/>
    <w:rsid w:val="006C4A20"/>
    <w:rsid w:val="006C4FBE"/>
    <w:rsid w:val="006D24FF"/>
    <w:rsid w:val="006E132F"/>
    <w:rsid w:val="006E4DA8"/>
    <w:rsid w:val="006E68DC"/>
    <w:rsid w:val="006F1469"/>
    <w:rsid w:val="006F5BB0"/>
    <w:rsid w:val="006F5E07"/>
    <w:rsid w:val="006F6C20"/>
    <w:rsid w:val="0070199E"/>
    <w:rsid w:val="00704173"/>
    <w:rsid w:val="007118D3"/>
    <w:rsid w:val="0071797C"/>
    <w:rsid w:val="007341D8"/>
    <w:rsid w:val="007374B7"/>
    <w:rsid w:val="00741DD8"/>
    <w:rsid w:val="00744762"/>
    <w:rsid w:val="0074498A"/>
    <w:rsid w:val="00747016"/>
    <w:rsid w:val="007476C9"/>
    <w:rsid w:val="00751B02"/>
    <w:rsid w:val="00752447"/>
    <w:rsid w:val="00754CB7"/>
    <w:rsid w:val="00755599"/>
    <w:rsid w:val="00760AED"/>
    <w:rsid w:val="0076441B"/>
    <w:rsid w:val="007700A7"/>
    <w:rsid w:val="007724F1"/>
    <w:rsid w:val="00772BC0"/>
    <w:rsid w:val="007748A7"/>
    <w:rsid w:val="00783C7F"/>
    <w:rsid w:val="007902AC"/>
    <w:rsid w:val="00790A27"/>
    <w:rsid w:val="007A688A"/>
    <w:rsid w:val="007B4A28"/>
    <w:rsid w:val="007D0C5B"/>
    <w:rsid w:val="007D2CDF"/>
    <w:rsid w:val="007D546C"/>
    <w:rsid w:val="007E39BD"/>
    <w:rsid w:val="007E5F3D"/>
    <w:rsid w:val="007F4F46"/>
    <w:rsid w:val="00807A8C"/>
    <w:rsid w:val="0081067F"/>
    <w:rsid w:val="00817C94"/>
    <w:rsid w:val="0082051B"/>
    <w:rsid w:val="008436C3"/>
    <w:rsid w:val="00845304"/>
    <w:rsid w:val="0084695E"/>
    <w:rsid w:val="00847A90"/>
    <w:rsid w:val="00851A5E"/>
    <w:rsid w:val="00865090"/>
    <w:rsid w:val="00881AF5"/>
    <w:rsid w:val="0088511C"/>
    <w:rsid w:val="00891718"/>
    <w:rsid w:val="008A618F"/>
    <w:rsid w:val="008C40C0"/>
    <w:rsid w:val="008D2631"/>
    <w:rsid w:val="008D7A0B"/>
    <w:rsid w:val="008E3E56"/>
    <w:rsid w:val="008E52BF"/>
    <w:rsid w:val="008E55F8"/>
    <w:rsid w:val="008E7419"/>
    <w:rsid w:val="008F0B92"/>
    <w:rsid w:val="0090391B"/>
    <w:rsid w:val="00906154"/>
    <w:rsid w:val="00910921"/>
    <w:rsid w:val="009138F7"/>
    <w:rsid w:val="009142E2"/>
    <w:rsid w:val="00915643"/>
    <w:rsid w:val="009211D9"/>
    <w:rsid w:val="009250B0"/>
    <w:rsid w:val="0093140F"/>
    <w:rsid w:val="00931B8A"/>
    <w:rsid w:val="0093473E"/>
    <w:rsid w:val="009440AB"/>
    <w:rsid w:val="00952554"/>
    <w:rsid w:val="00955930"/>
    <w:rsid w:val="00961794"/>
    <w:rsid w:val="00964B43"/>
    <w:rsid w:val="00973A2A"/>
    <w:rsid w:val="00973CDE"/>
    <w:rsid w:val="0099022A"/>
    <w:rsid w:val="009A1924"/>
    <w:rsid w:val="009B63B6"/>
    <w:rsid w:val="009B6FDC"/>
    <w:rsid w:val="009C2D0E"/>
    <w:rsid w:val="009C377A"/>
    <w:rsid w:val="009C394F"/>
    <w:rsid w:val="009D2A6F"/>
    <w:rsid w:val="009E5E77"/>
    <w:rsid w:val="009F75DD"/>
    <w:rsid w:val="00A00C5C"/>
    <w:rsid w:val="00A02DCF"/>
    <w:rsid w:val="00A048E1"/>
    <w:rsid w:val="00A16740"/>
    <w:rsid w:val="00A2776E"/>
    <w:rsid w:val="00A3716A"/>
    <w:rsid w:val="00A51AED"/>
    <w:rsid w:val="00A705A7"/>
    <w:rsid w:val="00A80861"/>
    <w:rsid w:val="00A80DF7"/>
    <w:rsid w:val="00A87143"/>
    <w:rsid w:val="00A87239"/>
    <w:rsid w:val="00A873F1"/>
    <w:rsid w:val="00A92BAB"/>
    <w:rsid w:val="00A947A6"/>
    <w:rsid w:val="00AA3677"/>
    <w:rsid w:val="00AA50E9"/>
    <w:rsid w:val="00AA529D"/>
    <w:rsid w:val="00AA7DCA"/>
    <w:rsid w:val="00AB4686"/>
    <w:rsid w:val="00AE282D"/>
    <w:rsid w:val="00AF2B18"/>
    <w:rsid w:val="00AF58E1"/>
    <w:rsid w:val="00B03A77"/>
    <w:rsid w:val="00B052CE"/>
    <w:rsid w:val="00B13424"/>
    <w:rsid w:val="00B13908"/>
    <w:rsid w:val="00B17451"/>
    <w:rsid w:val="00B20D38"/>
    <w:rsid w:val="00B241D2"/>
    <w:rsid w:val="00B25545"/>
    <w:rsid w:val="00B33505"/>
    <w:rsid w:val="00B42036"/>
    <w:rsid w:val="00B52BFC"/>
    <w:rsid w:val="00B71DD4"/>
    <w:rsid w:val="00B76A90"/>
    <w:rsid w:val="00B80AB6"/>
    <w:rsid w:val="00B863D6"/>
    <w:rsid w:val="00BA56D2"/>
    <w:rsid w:val="00BA7C75"/>
    <w:rsid w:val="00BB62C6"/>
    <w:rsid w:val="00BC5116"/>
    <w:rsid w:val="00BD0CEB"/>
    <w:rsid w:val="00BD487B"/>
    <w:rsid w:val="00BD6849"/>
    <w:rsid w:val="00BD773C"/>
    <w:rsid w:val="00BE185C"/>
    <w:rsid w:val="00BF7A15"/>
    <w:rsid w:val="00C079DB"/>
    <w:rsid w:val="00C147EC"/>
    <w:rsid w:val="00C2118B"/>
    <w:rsid w:val="00C25379"/>
    <w:rsid w:val="00C46A5C"/>
    <w:rsid w:val="00C55236"/>
    <w:rsid w:val="00C60B00"/>
    <w:rsid w:val="00C617EB"/>
    <w:rsid w:val="00C742B0"/>
    <w:rsid w:val="00C75AA2"/>
    <w:rsid w:val="00C83227"/>
    <w:rsid w:val="00C845D9"/>
    <w:rsid w:val="00C90FCA"/>
    <w:rsid w:val="00C97C4E"/>
    <w:rsid w:val="00CA074E"/>
    <w:rsid w:val="00CA0BB1"/>
    <w:rsid w:val="00CA70BE"/>
    <w:rsid w:val="00CB46CE"/>
    <w:rsid w:val="00CB5389"/>
    <w:rsid w:val="00CB7550"/>
    <w:rsid w:val="00CC4685"/>
    <w:rsid w:val="00CD1A2D"/>
    <w:rsid w:val="00CD4E54"/>
    <w:rsid w:val="00CD5D73"/>
    <w:rsid w:val="00CE462D"/>
    <w:rsid w:val="00D00A83"/>
    <w:rsid w:val="00D0371F"/>
    <w:rsid w:val="00D15AE6"/>
    <w:rsid w:val="00D174BC"/>
    <w:rsid w:val="00D36E1E"/>
    <w:rsid w:val="00D405C9"/>
    <w:rsid w:val="00D40B97"/>
    <w:rsid w:val="00D4560F"/>
    <w:rsid w:val="00D51818"/>
    <w:rsid w:val="00D51BB6"/>
    <w:rsid w:val="00D52E70"/>
    <w:rsid w:val="00D64B85"/>
    <w:rsid w:val="00D70B44"/>
    <w:rsid w:val="00D82BEB"/>
    <w:rsid w:val="00D87B27"/>
    <w:rsid w:val="00D96631"/>
    <w:rsid w:val="00D96F49"/>
    <w:rsid w:val="00DA3BDC"/>
    <w:rsid w:val="00DA4B02"/>
    <w:rsid w:val="00DA5D19"/>
    <w:rsid w:val="00DB5354"/>
    <w:rsid w:val="00DC5362"/>
    <w:rsid w:val="00DD2066"/>
    <w:rsid w:val="00DD6E1E"/>
    <w:rsid w:val="00DD71C7"/>
    <w:rsid w:val="00E024A1"/>
    <w:rsid w:val="00E02B0D"/>
    <w:rsid w:val="00E034DE"/>
    <w:rsid w:val="00E1012A"/>
    <w:rsid w:val="00E24DD0"/>
    <w:rsid w:val="00E309BE"/>
    <w:rsid w:val="00E32B1A"/>
    <w:rsid w:val="00E35E0F"/>
    <w:rsid w:val="00E41BC2"/>
    <w:rsid w:val="00E43799"/>
    <w:rsid w:val="00E46FD0"/>
    <w:rsid w:val="00E51B4E"/>
    <w:rsid w:val="00E61B66"/>
    <w:rsid w:val="00E71DC5"/>
    <w:rsid w:val="00E85FAC"/>
    <w:rsid w:val="00EA5CAF"/>
    <w:rsid w:val="00EB1A25"/>
    <w:rsid w:val="00EB1FA3"/>
    <w:rsid w:val="00EB7F7A"/>
    <w:rsid w:val="00EC12B7"/>
    <w:rsid w:val="00EC1E12"/>
    <w:rsid w:val="00EC5721"/>
    <w:rsid w:val="00EC677D"/>
    <w:rsid w:val="00ED1A55"/>
    <w:rsid w:val="00ED7A76"/>
    <w:rsid w:val="00EE0589"/>
    <w:rsid w:val="00EE431D"/>
    <w:rsid w:val="00EF237E"/>
    <w:rsid w:val="00F1199B"/>
    <w:rsid w:val="00F122E0"/>
    <w:rsid w:val="00F320C6"/>
    <w:rsid w:val="00F36300"/>
    <w:rsid w:val="00F3799E"/>
    <w:rsid w:val="00F449EC"/>
    <w:rsid w:val="00F451ED"/>
    <w:rsid w:val="00F512A6"/>
    <w:rsid w:val="00F57614"/>
    <w:rsid w:val="00F57EAF"/>
    <w:rsid w:val="00F71FF8"/>
    <w:rsid w:val="00F76C55"/>
    <w:rsid w:val="00F81C7D"/>
    <w:rsid w:val="00F84658"/>
    <w:rsid w:val="00F85B9A"/>
    <w:rsid w:val="00F864E4"/>
    <w:rsid w:val="00F908A3"/>
    <w:rsid w:val="00F93493"/>
    <w:rsid w:val="00F93513"/>
    <w:rsid w:val="00F95220"/>
    <w:rsid w:val="00FC0442"/>
    <w:rsid w:val="00FC2E71"/>
    <w:rsid w:val="00FE4189"/>
    <w:rsid w:val="00FF3415"/>
    <w:rsid w:val="00FF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D8263F2"/>
  <w15:docId w15:val="{4967BFEE-5E95-4328-B16A-C5FD109A2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FD0"/>
  </w:style>
  <w:style w:type="paragraph" w:styleId="Titre1">
    <w:name w:val="heading 1"/>
    <w:basedOn w:val="Normal"/>
    <w:next w:val="Normal"/>
    <w:qFormat/>
    <w:rsid w:val="00E46FD0"/>
    <w:pPr>
      <w:keepNext/>
      <w:spacing w:before="240" w:after="60"/>
      <w:outlineLvl w:val="0"/>
    </w:pPr>
    <w:rPr>
      <w:rFonts w:asciiTheme="majorHAnsi" w:hAnsiTheme="majorHAnsi" w:cs="Arial"/>
      <w:b/>
      <w:bCs/>
      <w:kern w:val="32"/>
      <w:sz w:val="28"/>
      <w:szCs w:val="32"/>
    </w:rPr>
  </w:style>
  <w:style w:type="paragraph" w:styleId="Titre2">
    <w:name w:val="heading 2"/>
    <w:basedOn w:val="Normal"/>
    <w:next w:val="Normal"/>
    <w:link w:val="Titre2Car"/>
    <w:qFormat/>
    <w:rsid w:val="00E46FD0"/>
    <w:pPr>
      <w:keepNext/>
      <w:spacing w:after="60"/>
      <w:outlineLvl w:val="1"/>
    </w:pPr>
    <w:rPr>
      <w:rFonts w:cs="Arial"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E46FD0"/>
    <w:pPr>
      <w:keepNext/>
      <w:spacing w:before="240" w:after="60"/>
      <w:ind w:left="709"/>
      <w:outlineLvl w:val="2"/>
    </w:pPr>
    <w:rPr>
      <w:rFonts w:cs="Arial"/>
      <w:bCs/>
      <w:sz w:val="24"/>
      <w:szCs w:val="26"/>
      <w:u w:val="single"/>
    </w:rPr>
  </w:style>
  <w:style w:type="paragraph" w:styleId="Titre4">
    <w:name w:val="heading 4"/>
    <w:basedOn w:val="Normal"/>
    <w:next w:val="Normal"/>
    <w:semiHidden/>
    <w:rsid w:val="007748A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3F187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qFormat/>
    <w:rsid w:val="003F1870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semiHidden/>
    <w:qFormat/>
    <w:rsid w:val="003F1870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Normal"/>
    <w:next w:val="Normal"/>
    <w:semiHidden/>
    <w:qFormat/>
    <w:rsid w:val="003F187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semiHidden/>
    <w:rsid w:val="003F1870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C90FCA"/>
    <w:pPr>
      <w:tabs>
        <w:tab w:val="center" w:pos="4536"/>
        <w:tab w:val="right" w:pos="9072"/>
      </w:tabs>
    </w:pPr>
    <w:rPr>
      <w:sz w:val="16"/>
    </w:r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styleId="Corpsdetexte">
    <w:name w:val="Body Text"/>
    <w:basedOn w:val="Normal"/>
    <w:qFormat/>
    <w:rsid w:val="00CB7550"/>
    <w:pPr>
      <w:spacing w:after="120"/>
      <w:jc w:val="both"/>
    </w:p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character" w:styleId="Lienhypertexte">
    <w:name w:val="Hyperlink"/>
    <w:rsid w:val="00973CDE"/>
    <w:rPr>
      <w:color w:val="0000FF"/>
      <w:u w:val="single"/>
    </w:rPr>
  </w:style>
  <w:style w:type="paragraph" w:styleId="Titre">
    <w:name w:val="Title"/>
    <w:basedOn w:val="Normal"/>
    <w:next w:val="Normal"/>
    <w:link w:val="TitreCar"/>
    <w:qFormat/>
    <w:rsid w:val="00E46FD0"/>
    <w:pPr>
      <w:spacing w:before="240" w:after="120"/>
      <w:jc w:val="center"/>
      <w:outlineLvl w:val="0"/>
    </w:pPr>
    <w:rPr>
      <w:rFonts w:asciiTheme="majorHAnsi" w:hAnsiTheme="majorHAnsi" w:cs="Arial"/>
      <w:b/>
      <w:bCs/>
      <w:kern w:val="28"/>
      <w:sz w:val="32"/>
      <w:szCs w:val="32"/>
    </w:rPr>
  </w:style>
  <w:style w:type="character" w:customStyle="1" w:styleId="TitreCar">
    <w:name w:val="Titre Car"/>
    <w:link w:val="Titre"/>
    <w:rsid w:val="00E46FD0"/>
    <w:rPr>
      <w:rFonts w:asciiTheme="majorHAnsi" w:hAnsiTheme="majorHAnsi" w:cs="Arial"/>
      <w:b/>
      <w:bCs/>
      <w:kern w:val="28"/>
      <w:sz w:val="32"/>
      <w:szCs w:val="32"/>
    </w:rPr>
  </w:style>
  <w:style w:type="character" w:customStyle="1" w:styleId="reponse">
    <w:name w:val="reponse"/>
    <w:basedOn w:val="Policepardfaut"/>
    <w:uiPriority w:val="1"/>
    <w:qFormat/>
    <w:rsid w:val="00247A44"/>
    <w:rPr>
      <w:b/>
      <w:bCs/>
      <w:vanish/>
      <w:color w:val="0070C0"/>
    </w:rPr>
  </w:style>
  <w:style w:type="paragraph" w:styleId="Lgende">
    <w:name w:val="caption"/>
    <w:basedOn w:val="Normal"/>
    <w:next w:val="Normal"/>
    <w:unhideWhenUsed/>
    <w:rsid w:val="00CB7550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Titre2Car">
    <w:name w:val="Titre 2 Car"/>
    <w:basedOn w:val="Policepardfaut"/>
    <w:link w:val="Titre2"/>
    <w:rsid w:val="00E46FD0"/>
    <w:rPr>
      <w:rFonts w:cs="Arial"/>
      <w:bCs/>
      <w:i/>
      <w:iCs/>
      <w:sz w:val="28"/>
      <w:szCs w:val="28"/>
    </w:rPr>
  </w:style>
  <w:style w:type="table" w:styleId="TableauGrille4-Accentuation1">
    <w:name w:val="Grid Table 4 Accent 1"/>
    <w:basedOn w:val="TableauNormal"/>
    <w:uiPriority w:val="49"/>
    <w:rsid w:val="00F57EA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Paragraphedeliste">
    <w:name w:val="List Paragraph"/>
    <w:basedOn w:val="Normal"/>
    <w:uiPriority w:val="34"/>
    <w:qFormat/>
    <w:rsid w:val="00755599"/>
    <w:pPr>
      <w:ind w:left="720"/>
      <w:contextualSpacing/>
    </w:pPr>
  </w:style>
  <w:style w:type="numbering" w:customStyle="1" w:styleId="Style1">
    <w:name w:val="Style1"/>
    <w:uiPriority w:val="99"/>
    <w:rsid w:val="00FC0442"/>
    <w:pPr>
      <w:numPr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2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0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6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1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fpggz\Documents\Mes-modeles\Normal-ICT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F9264-0172-4E6C-8343-E34758FDC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Normal-ICT.dotm</Template>
  <TotalTime>51</TotalTime>
  <Pages>1</Pages>
  <Words>325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ICT</vt:lpstr>
    </vt:vector>
  </TitlesOfParts>
  <Company>ETML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ICT</dc:title>
  <dc:creator>Gilbert Gruaz</dc:creator>
  <cp:lastModifiedBy>Gilbert Gruaz</cp:lastModifiedBy>
  <cp:revision>11</cp:revision>
  <cp:lastPrinted>2014-01-22T09:01:00Z</cp:lastPrinted>
  <dcterms:created xsi:type="dcterms:W3CDTF">2016-04-13T14:27:00Z</dcterms:created>
  <dcterms:modified xsi:type="dcterms:W3CDTF">2017-04-05T13:30:00Z</dcterms:modified>
</cp:coreProperties>
</file>